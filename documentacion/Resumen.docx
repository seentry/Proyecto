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F9C0" w14:textId="77777777" w:rsidR="003D2C74" w:rsidRDefault="003D2C74"/>
    <w:p w14:paraId="3329F80B" w14:textId="77777777" w:rsidR="003D2C74" w:rsidRDefault="003D2C74">
      <w:pPr>
        <w:pageBreakBefore/>
      </w:pPr>
    </w:p>
    <w:p w14:paraId="6C1D87CC" w14:textId="77777777" w:rsidR="003D2C74" w:rsidRDefault="003D2C74"/>
    <w:p w14:paraId="43EF9A17" w14:textId="77777777" w:rsidR="003D2C74" w:rsidRDefault="003D2C74">
      <w:pPr>
        <w:pageBreakBefore/>
      </w:pPr>
    </w:p>
    <w:p w14:paraId="59F73D4B" w14:textId="77777777" w:rsidR="003D2C74" w:rsidRDefault="00000000">
      <w:pPr>
        <w:pStyle w:val="Ttulo2"/>
      </w:pPr>
      <w:r>
        <w:t>Resumen.</w:t>
      </w:r>
    </w:p>
    <w:p w14:paraId="7CF75762" w14:textId="77777777" w:rsidR="003D2C74" w:rsidRDefault="00000000">
      <w:r>
        <w:br/>
        <w:t xml:space="preserve">Este proyecto se centra en el desarrollo de una página web para una clínica de estética, con el objetivo de ofrecer una plataforma en línea para promover sus servicios, facilitar la interacción con los clientes y mejorar su presencia digital. La clínica en la que trabaja la madre de uno de los miembros del </w:t>
      </w:r>
      <w:proofErr w:type="gramStart"/>
      <w:r>
        <w:t>grupo,</w:t>
      </w:r>
      <w:proofErr w:type="gramEnd"/>
      <w:r>
        <w:t xml:space="preserve"> se dedica a ofrecer tratamientos estéticos personalizados, como faciales, corporales y depilación, entre otros.</w:t>
      </w:r>
    </w:p>
    <w:p w14:paraId="37E05572" w14:textId="77777777" w:rsidR="003D2C74" w:rsidRDefault="00000000">
      <w:r>
        <w:t>El objetivo principal del proyecto es crear una página web atractiva y funcional que permita a los usuarios acceder fácilmente a la información sobre los servicios, conocer el equipo profesional, reservar citas en línea y contactar directamente con la clínica. Para ello, se ha aplicado un diseño intuitivo y moderno, con una estructura clara que facilita la navegación. Además, se han incorporado funcionalidades como formularios de contacto y una plataforma de reservas, asegurando una experiencia de usuario fluida y eficiente.</w:t>
      </w:r>
    </w:p>
    <w:p w14:paraId="343AC038" w14:textId="77777777" w:rsidR="003D2C74" w:rsidRDefault="00000000">
      <w:r>
        <w:t>Este proyecto busca no solo mejorar la visibilidad de la clínica, sino también optimizar la comunicación con los clientes, permitiendo una gestión más eficiente de las citas y consultas.</w:t>
      </w:r>
    </w:p>
    <w:p w14:paraId="4CECFAF6" w14:textId="77777777" w:rsidR="003D2C74" w:rsidRDefault="003D2C74"/>
    <w:p w14:paraId="3A64884F" w14:textId="77777777" w:rsidR="003D2C74" w:rsidRDefault="00000000">
      <w:pPr>
        <w:pStyle w:val="Ttulo2"/>
      </w:pPr>
      <w:r>
        <w:t>Introducción</w:t>
      </w:r>
    </w:p>
    <w:p w14:paraId="3DCE097A" w14:textId="77777777" w:rsidR="003D2C74" w:rsidRDefault="003D2C74"/>
    <w:p w14:paraId="244E71CD" w14:textId="77777777" w:rsidR="003D2C74" w:rsidRDefault="00000000">
      <w:r>
        <w:t>Este proyecto tiene como objetivo el desarrollo de una página web para una clínica de estética, con el fin de mejorar su visibilidad en línea y facilitar la interacción con los clientes de manera gratuita. La clínica ofrece tratamientos estéticos como faciales y depilación, y necesita una plataforma donde los usuarios puedan conocer sus servicios, hacer reservas y contactar fácilmente.</w:t>
      </w:r>
    </w:p>
    <w:p w14:paraId="70708F33" w14:textId="77777777" w:rsidR="003D2C74" w:rsidRDefault="003D2C74"/>
    <w:p w14:paraId="29328D8B" w14:textId="77777777" w:rsidR="003D2C74" w:rsidRDefault="00000000">
      <w:r>
        <w:t>La elección de este tema surge de la oportunidad de apoyar a una clínica familiar, especialmente después de los efectos negativos que la DANA (Depresión Aislada en Niveles Altos de la Atmósfera) causó en sus operaciones. Con este proyecto, se busca ayudar a la clínica a recuperar su presencia digital, permitiendo una gestión más eficiente de las citas y mejorando la comunicación con los clientes.</w:t>
      </w:r>
    </w:p>
    <w:p w14:paraId="136CC446" w14:textId="77777777" w:rsidR="003D2C74" w:rsidRDefault="003D2C74"/>
    <w:p w14:paraId="4EB25C70" w14:textId="77777777" w:rsidR="003D2C74" w:rsidRDefault="00000000">
      <w:r>
        <w:lastRenderedPageBreak/>
        <w:t>La página incluirá información sobre los servicios, un formulario de contacto y una herramienta para reservas en línea. El objetivo principal es facilitar la gestión de la clínica y fortalecer su relación con los clientes sin fines de lucro.</w:t>
      </w:r>
      <w:r>
        <w:br/>
      </w:r>
      <w:r>
        <w:br/>
      </w:r>
      <w:r>
        <w:br/>
        <w:t>-PORTADA/INDEX</w:t>
      </w:r>
      <w:r>
        <w:br/>
      </w:r>
      <w:r>
        <w:br/>
        <w:t>-INTRO</w:t>
      </w:r>
    </w:p>
    <w:p w14:paraId="2B911892" w14:textId="77777777" w:rsidR="003D2C74" w:rsidRDefault="00000000">
      <w:r>
        <w:t>-POLITICA DE PROVACIDAD</w:t>
      </w:r>
      <w:r>
        <w:br/>
        <w:t>-RESUMEN</w:t>
      </w:r>
    </w:p>
    <w:p w14:paraId="78685162" w14:textId="77777777" w:rsidR="003D2C74" w:rsidRDefault="00000000">
      <w:r>
        <w:t>-OBJETIVOS</w:t>
      </w:r>
    </w:p>
    <w:p w14:paraId="55070D38" w14:textId="77777777" w:rsidR="003D2C74" w:rsidRDefault="00000000">
      <w:r>
        <w:t>-METODOLOGIAS/PLAN TRABAJO</w:t>
      </w:r>
    </w:p>
    <w:p w14:paraId="0A92F77C" w14:textId="77777777" w:rsidR="003D2C74" w:rsidRDefault="00000000">
      <w:r>
        <w:t>-BD DIAGRAMA</w:t>
      </w:r>
    </w:p>
    <w:p w14:paraId="432D173B" w14:textId="77777777" w:rsidR="003D2C74" w:rsidRDefault="00000000">
      <w:r>
        <w:t>-TECNOLOGIAS</w:t>
      </w:r>
    </w:p>
    <w:p w14:paraId="33E0FB57" w14:textId="77777777" w:rsidR="003D2C74" w:rsidRDefault="00000000">
      <w:r>
        <w:t>-DISEÑO</w:t>
      </w:r>
    </w:p>
    <w:p w14:paraId="59170854" w14:textId="77777777" w:rsidR="003D2C74" w:rsidRDefault="00000000">
      <w:r>
        <w:t>-DOCUMENTACION DE DESPLIEGUE(VIC)</w:t>
      </w:r>
    </w:p>
    <w:p w14:paraId="63A7628B" w14:textId="77777777" w:rsidR="003D2C74" w:rsidRDefault="00000000">
      <w:r>
        <w:t>-MOCKUP</w:t>
      </w:r>
    </w:p>
    <w:p w14:paraId="277C5B25" w14:textId="77777777" w:rsidR="003D2C74" w:rsidRDefault="00000000">
      <w:r>
        <w:t>-ANALISIS DE REQUISITOS</w:t>
      </w:r>
    </w:p>
    <w:p w14:paraId="68C15C73" w14:textId="77777777" w:rsidR="003D2C74" w:rsidRDefault="00000000">
      <w:r>
        <w:t>-GUIA DE ESTILO</w:t>
      </w:r>
    </w:p>
    <w:p w14:paraId="5D04A8F4" w14:textId="77777777" w:rsidR="003D2C74" w:rsidRDefault="00000000">
      <w:r>
        <w:t>-CASO DE USO</w:t>
      </w:r>
    </w:p>
    <w:p w14:paraId="16D2782D" w14:textId="77777777" w:rsidR="003D2C74" w:rsidRDefault="003D2C74"/>
    <w:p w14:paraId="23592087" w14:textId="77777777" w:rsidR="003D2C74" w:rsidRDefault="003D2C74"/>
    <w:p w14:paraId="2D41AE24" w14:textId="77777777" w:rsidR="003D2C74" w:rsidRDefault="003D2C74"/>
    <w:p w14:paraId="4BC25F6A" w14:textId="77777777" w:rsidR="003D2C74" w:rsidRDefault="00000000">
      <w:r>
        <w:rPr>
          <w:b/>
          <w:bCs/>
        </w:rPr>
        <w:t>Política de Privacidad</w:t>
      </w:r>
    </w:p>
    <w:p w14:paraId="7AD33228" w14:textId="77777777" w:rsidR="003D2C74" w:rsidRDefault="00000000">
      <w:r>
        <w:rPr>
          <w:b/>
          <w:bCs/>
        </w:rPr>
        <w:t>1. Introducción</w:t>
      </w:r>
      <w:r>
        <w:br/>
        <w:t>Esta Política de Privacidad describe cómo recopilamos, utilizamos y protegemos la información personal de nuestros usuarios. Nos comprometemos a garantizar la privacidad y seguridad de los datos personales de nuestros visitantes y clientes, cumpliendo con la normativa vigente en protección de datos.</w:t>
      </w:r>
    </w:p>
    <w:p w14:paraId="133821C5" w14:textId="77777777" w:rsidR="003D2C74" w:rsidRDefault="00000000">
      <w:r>
        <w:rPr>
          <w:b/>
          <w:bCs/>
        </w:rPr>
        <w:t>2. Información Recopilada</w:t>
      </w:r>
      <w:r>
        <w:br/>
        <w:t>La página web puede recopilar la siguiente información personal a través de formularios y otras interacciones:</w:t>
      </w:r>
    </w:p>
    <w:p w14:paraId="6B743225" w14:textId="77777777" w:rsidR="003D2C74" w:rsidRDefault="00000000">
      <w:pPr>
        <w:numPr>
          <w:ilvl w:val="0"/>
          <w:numId w:val="1"/>
        </w:numPr>
      </w:pPr>
      <w:r>
        <w:t>Nombre</w:t>
      </w:r>
    </w:p>
    <w:p w14:paraId="63B49C64" w14:textId="77777777" w:rsidR="003D2C74" w:rsidRDefault="00000000">
      <w:pPr>
        <w:numPr>
          <w:ilvl w:val="0"/>
          <w:numId w:val="1"/>
        </w:numPr>
      </w:pPr>
      <w:r>
        <w:t>Apellidos</w:t>
      </w:r>
    </w:p>
    <w:p w14:paraId="22E09859" w14:textId="77777777" w:rsidR="003D2C74" w:rsidRDefault="00000000">
      <w:pPr>
        <w:numPr>
          <w:ilvl w:val="0"/>
          <w:numId w:val="1"/>
        </w:numPr>
      </w:pPr>
      <w:r>
        <w:t>Correo electrónico.</w:t>
      </w:r>
    </w:p>
    <w:p w14:paraId="1D415704" w14:textId="77777777" w:rsidR="003D2C74" w:rsidRDefault="00000000">
      <w:pPr>
        <w:numPr>
          <w:ilvl w:val="0"/>
          <w:numId w:val="1"/>
        </w:numPr>
      </w:pPr>
      <w:r>
        <w:t>DNI</w:t>
      </w:r>
    </w:p>
    <w:p w14:paraId="6EB3EF45" w14:textId="77777777" w:rsidR="003D2C74" w:rsidRDefault="00000000">
      <w:pPr>
        <w:numPr>
          <w:ilvl w:val="0"/>
          <w:numId w:val="1"/>
        </w:numPr>
      </w:pPr>
      <w:r>
        <w:t>Contraseña</w:t>
      </w:r>
    </w:p>
    <w:p w14:paraId="07EF1A76" w14:textId="77777777" w:rsidR="003D2C74" w:rsidRDefault="00000000">
      <w:pPr>
        <w:numPr>
          <w:ilvl w:val="0"/>
          <w:numId w:val="1"/>
        </w:numPr>
      </w:pPr>
      <w:r>
        <w:lastRenderedPageBreak/>
        <w:t>Información de reservas (fecha y hora de la cita, tipo de tratamiento solicitado).</w:t>
      </w:r>
    </w:p>
    <w:p w14:paraId="7AD6E606" w14:textId="77777777" w:rsidR="003D2C74" w:rsidRDefault="00000000">
      <w:r>
        <w:rPr>
          <w:b/>
          <w:bCs/>
        </w:rPr>
        <w:t>3. Uso de la Información</w:t>
      </w:r>
      <w:r>
        <w:br/>
        <w:t>Los datos recopilados se utilizarán exclusivamente para:</w:t>
      </w:r>
    </w:p>
    <w:p w14:paraId="2143671F" w14:textId="77777777" w:rsidR="003D2C74" w:rsidRDefault="00000000">
      <w:pPr>
        <w:numPr>
          <w:ilvl w:val="0"/>
          <w:numId w:val="2"/>
        </w:numPr>
      </w:pPr>
      <w:r>
        <w:t>Gestionar las citas y reservas de la clínica.</w:t>
      </w:r>
    </w:p>
    <w:p w14:paraId="31D7DC51" w14:textId="77777777" w:rsidR="003D2C74" w:rsidRDefault="00000000">
      <w:pPr>
        <w:numPr>
          <w:ilvl w:val="0"/>
          <w:numId w:val="2"/>
        </w:numPr>
      </w:pPr>
      <w:r>
        <w:t>Responder consultas enviadas a través del formulario de contacto.</w:t>
      </w:r>
    </w:p>
    <w:p w14:paraId="412BD0EA" w14:textId="77777777" w:rsidR="003D2C74" w:rsidRDefault="00000000">
      <w:pPr>
        <w:numPr>
          <w:ilvl w:val="0"/>
          <w:numId w:val="2"/>
        </w:numPr>
      </w:pPr>
      <w:r>
        <w:t>Enviar confirmaciones y recordatorios de citas.</w:t>
      </w:r>
    </w:p>
    <w:p w14:paraId="48FA7168" w14:textId="77777777" w:rsidR="003D2C74" w:rsidRDefault="00000000">
      <w:pPr>
        <w:numPr>
          <w:ilvl w:val="0"/>
          <w:numId w:val="2"/>
        </w:numPr>
      </w:pPr>
      <w:r>
        <w:t>Mejorar la experiencia del usuario en la página web.</w:t>
      </w:r>
    </w:p>
    <w:p w14:paraId="4ADD78CC" w14:textId="77777777" w:rsidR="003D2C74" w:rsidRDefault="00000000">
      <w:r>
        <w:rPr>
          <w:b/>
          <w:bCs/>
        </w:rPr>
        <w:t>4. Protección de la Información</w:t>
      </w:r>
      <w:r>
        <w:br/>
        <w:t>Se han implementado medidas de seguridad adecuadas para evitar el acceso no autorizado, alteración o divulgación de la información personal recopilada. La clínica no comparte ni vende los datos de los usuarios a terceros.</w:t>
      </w:r>
    </w:p>
    <w:p w14:paraId="2D701808" w14:textId="77777777" w:rsidR="003D2C74" w:rsidRDefault="00000000">
      <w:r>
        <w:rPr>
          <w:b/>
          <w:bCs/>
        </w:rPr>
        <w:t>5. Derechos del Usuario</w:t>
      </w:r>
      <w:r>
        <w:br/>
        <w:t>Los usuarios tienen derecho a:</w:t>
      </w:r>
    </w:p>
    <w:p w14:paraId="4056B04A" w14:textId="77777777" w:rsidR="003D2C74" w:rsidRDefault="00000000">
      <w:pPr>
        <w:numPr>
          <w:ilvl w:val="0"/>
          <w:numId w:val="3"/>
        </w:numPr>
      </w:pPr>
      <w:r>
        <w:t>Acceder a sus datos personales almacenados en nuestro sistema.</w:t>
      </w:r>
    </w:p>
    <w:p w14:paraId="58B5E85D" w14:textId="77777777" w:rsidR="003D2C74" w:rsidRDefault="00000000">
      <w:pPr>
        <w:numPr>
          <w:ilvl w:val="0"/>
          <w:numId w:val="3"/>
        </w:numPr>
      </w:pPr>
      <w:r>
        <w:t>Solicitar la corrección o eliminación de su información personal.</w:t>
      </w:r>
    </w:p>
    <w:p w14:paraId="55A01DB0" w14:textId="77777777" w:rsidR="003D2C74" w:rsidRDefault="00000000">
      <w:pPr>
        <w:numPr>
          <w:ilvl w:val="0"/>
          <w:numId w:val="3"/>
        </w:numPr>
      </w:pPr>
      <w:r>
        <w:t>Revocar su consentimiento para el uso de sus datos en cualquier momento.</w:t>
      </w:r>
    </w:p>
    <w:p w14:paraId="7A9FC3F9" w14:textId="77777777" w:rsidR="003D2C74" w:rsidRDefault="00000000">
      <w:r>
        <w:t>Para ejercer estos derechos, los usuarios pueden ponerse en contacto con la clínica a través del formulario disponible en la página web.</w:t>
      </w:r>
    </w:p>
    <w:p w14:paraId="5E2E1BE5" w14:textId="77777777" w:rsidR="003D2C74" w:rsidRDefault="00000000">
      <w:r>
        <w:rPr>
          <w:b/>
          <w:bCs/>
        </w:rPr>
        <w:t>6. Uso de Cookies</w:t>
      </w:r>
      <w:r>
        <w:br/>
        <w:t>La página web podría utilizar cookies para mejorar la navegación y recopilar información sobre el uso del sitio. Los usuarios pueden gestionar o desactivar las cookies desde la configuración de su navegador.</w:t>
      </w:r>
    </w:p>
    <w:p w14:paraId="29F10486" w14:textId="77777777" w:rsidR="003D2C74" w:rsidRDefault="00000000">
      <w:r>
        <w:rPr>
          <w:b/>
          <w:bCs/>
        </w:rPr>
        <w:t>7. Modificaciones a la Política de Privacidad</w:t>
      </w:r>
      <w:r>
        <w:br/>
        <w:t>Nos reservamos el derecho de modificar esta Política de Privacidad en cualquier momento. Cualquier cambio será publicado en la página web y entrará en vigor inmediatamente después de su publicación.</w:t>
      </w:r>
    </w:p>
    <w:p w14:paraId="1E47447A" w14:textId="77777777" w:rsidR="003D2C74" w:rsidRDefault="00000000">
      <w:r>
        <w:rPr>
          <w:b/>
          <w:bCs/>
        </w:rPr>
        <w:t>8. Contacto</w:t>
      </w:r>
      <w:r>
        <w:br/>
        <w:t>Para cualquier consulta sobre esta Política de Privacidad, los usuarios pueden contactarnos a través del formulario de la página web o en la dirección de correo electrónico proporcionada en la sección de contacto.</w:t>
      </w:r>
    </w:p>
    <w:p w14:paraId="2F1AADD9" w14:textId="77777777" w:rsidR="003D2C74" w:rsidRDefault="003D2C74"/>
    <w:p w14:paraId="2D8C3A25" w14:textId="77777777" w:rsidR="003D2C74" w:rsidRDefault="003D2C74"/>
    <w:p w14:paraId="779F6EE3" w14:textId="77777777" w:rsidR="003D2C74" w:rsidRDefault="00000000">
      <w:r>
        <w:rPr>
          <w:b/>
          <w:bCs/>
        </w:rPr>
        <w:t>Plan de Trabajo</w:t>
      </w:r>
    </w:p>
    <w:p w14:paraId="3A6DE550" w14:textId="77777777" w:rsidR="003D2C74" w:rsidRDefault="00000000">
      <w:r>
        <w:lastRenderedPageBreak/>
        <w:t>Para la organización y desarrollo del proyecto, hemos implementado una metodología de trabajo basada en reuniones diarias y herramientas de gestión de tareas.</w:t>
      </w:r>
    </w:p>
    <w:p w14:paraId="250308CD" w14:textId="77777777" w:rsidR="003D2C74" w:rsidRDefault="003D2C74"/>
    <w:p w14:paraId="0075790B" w14:textId="77777777" w:rsidR="003D2C74" w:rsidRDefault="00000000">
      <w:r>
        <w:rPr>
          <w:b/>
          <w:bCs/>
        </w:rPr>
        <w:t>1. Reuniones Scrum</w:t>
      </w:r>
      <w:r>
        <w:br/>
        <w:t>Cada día realizamos una reunión breve al estilo Scrum para revisar el progreso del proyecto, compartir lo que cada integrante ha realizado y detectar posibles bloqueos. Estas reuniones nos han permitido mantener un seguimiento continuo y realizar ajustes en el plan de trabajo cuando ha sido necesario.</w:t>
      </w:r>
    </w:p>
    <w:p w14:paraId="35B142EF" w14:textId="77777777" w:rsidR="003D2C74" w:rsidRDefault="003D2C74"/>
    <w:p w14:paraId="6C619D8B" w14:textId="77777777" w:rsidR="003D2C74" w:rsidRDefault="00000000">
      <w:r>
        <w:rPr>
          <w:b/>
          <w:bCs/>
        </w:rPr>
        <w:t>2. Asignación de Roles</w:t>
      </w:r>
      <w:r>
        <w:br/>
        <w:t>Desde el inicio del proyecto, hemos distribuido los roles entre los miembros del equipo, asegurando que cada uno tenga responsabilidades claras y definidas. Esta distribución ha permitido optimizar el trabajo y evitar redundancias.</w:t>
      </w:r>
    </w:p>
    <w:p w14:paraId="77E5D72D" w14:textId="77777777" w:rsidR="003D2C74" w:rsidRDefault="003D2C74"/>
    <w:p w14:paraId="477CD8F3" w14:textId="77777777" w:rsidR="003D2C74" w:rsidRDefault="00000000">
      <w:r>
        <w:rPr>
          <w:b/>
          <w:bCs/>
        </w:rPr>
        <w:t>3. Uso de Trello</w:t>
      </w:r>
      <w:r>
        <w:br/>
        <w:t>Para organizar y visualizar nuestras tareas, hemos utilizado Trello como herramienta de gestión de proyectos. En nuestro tablero de Trello hemos incluido:</w:t>
      </w:r>
    </w:p>
    <w:p w14:paraId="1B9BC902" w14:textId="77777777" w:rsidR="003D2C74" w:rsidRDefault="00000000">
      <w:pPr>
        <w:numPr>
          <w:ilvl w:val="0"/>
          <w:numId w:val="4"/>
        </w:numPr>
      </w:pPr>
      <w:r>
        <w:t>Lista de actividades a realizar.</w:t>
      </w:r>
    </w:p>
    <w:p w14:paraId="427B0654" w14:textId="77777777" w:rsidR="003D2C74" w:rsidRDefault="00000000">
      <w:pPr>
        <w:numPr>
          <w:ilvl w:val="0"/>
          <w:numId w:val="4"/>
        </w:numPr>
      </w:pPr>
      <w:r>
        <w:t>Asignación de cada tarea a un integrante del equipo.</w:t>
      </w:r>
    </w:p>
    <w:p w14:paraId="04AE8BA0" w14:textId="77777777" w:rsidR="003D2C74" w:rsidRDefault="00000000">
      <w:pPr>
        <w:numPr>
          <w:ilvl w:val="0"/>
          <w:numId w:val="4"/>
        </w:numPr>
      </w:pPr>
      <w:r>
        <w:t>Plazos estimados para cada actividad.</w:t>
      </w:r>
    </w:p>
    <w:p w14:paraId="372F3B10" w14:textId="77777777" w:rsidR="003D2C74" w:rsidRDefault="00000000">
      <w:pPr>
        <w:numPr>
          <w:ilvl w:val="0"/>
          <w:numId w:val="4"/>
        </w:numPr>
      </w:pPr>
      <w:r>
        <w:t>Seguimiento del estado de cada tarea (pendiente, en proceso, completada).</w:t>
      </w:r>
    </w:p>
    <w:p w14:paraId="29F9A8A9" w14:textId="77777777" w:rsidR="003D2C74" w:rsidRDefault="00000000">
      <w:r>
        <w:t>Esta organización nos ha permitido trabajar de manera estructurada, asegurando que todas las tareas sean ejecutadas dentro del tiempo establecido y que el proyecto avance de manera ordenada y eficiente.</w:t>
      </w:r>
    </w:p>
    <w:p w14:paraId="69C818AF" w14:textId="77777777" w:rsidR="003D2C74" w:rsidRDefault="003D2C74"/>
    <w:p w14:paraId="3C67E1BE" w14:textId="77777777" w:rsidR="003D2C74" w:rsidRDefault="003D2C74"/>
    <w:p w14:paraId="784C0CA3" w14:textId="77777777" w:rsidR="003D2C74" w:rsidRDefault="00000000">
      <w:pPr>
        <w:rPr>
          <w:b/>
          <w:bCs/>
        </w:rPr>
      </w:pPr>
      <w:r>
        <w:rPr>
          <w:b/>
          <w:bCs/>
        </w:rPr>
        <w:t>Tecnologías utilizadas</w:t>
      </w:r>
    </w:p>
    <w:p w14:paraId="188DC885" w14:textId="77777777" w:rsidR="003D2C74" w:rsidRDefault="00000000">
      <w:r>
        <w:t>Para el desarrollo de la página web de la clínica de estética, hemos utilizado diversas tecnologías que nos han permitido crear una plataforma funcional, segura y de fácil mantenimiento. A continuación, detallamos cada una de ellas y su propósito dentro del proyecto:</w:t>
      </w:r>
    </w:p>
    <w:p w14:paraId="1252612C" w14:textId="77777777" w:rsidR="003D2C74" w:rsidRDefault="00000000">
      <w:pPr>
        <w:numPr>
          <w:ilvl w:val="0"/>
          <w:numId w:val="5"/>
        </w:numPr>
      </w:pPr>
      <w:r>
        <w:rPr>
          <w:b/>
          <w:bCs/>
        </w:rPr>
        <w:t>Angular</w:t>
      </w:r>
      <w:r>
        <w:t xml:space="preserve">: Es un </w:t>
      </w:r>
      <w:proofErr w:type="spellStart"/>
      <w:r>
        <w:t>framework</w:t>
      </w:r>
      <w:proofErr w:type="spellEnd"/>
      <w:r>
        <w:t xml:space="preserve"> de JavaScript que nos ha permitido desarrollar un </w:t>
      </w:r>
      <w:proofErr w:type="spellStart"/>
      <w:r>
        <w:t>frontend</w:t>
      </w:r>
      <w:proofErr w:type="spellEnd"/>
      <w:r>
        <w:t xml:space="preserve"> dinámico y modular. Gracias a Angular, la web ofrece una navegación fluida, carga rápida de contenido y </w:t>
      </w:r>
      <w:r>
        <w:lastRenderedPageBreak/>
        <w:t>una interfaz intuitiva para los usuarios. Además, su arquitectura basada en componentes facilita el mantenimiento y la escalabilidad del proyecto.</w:t>
      </w:r>
    </w:p>
    <w:p w14:paraId="7D669A11" w14:textId="77777777" w:rsidR="003D2C74" w:rsidRDefault="00000000">
      <w:pPr>
        <w:numPr>
          <w:ilvl w:val="0"/>
          <w:numId w:val="5"/>
        </w:numPr>
      </w:pPr>
      <w:r>
        <w:rPr>
          <w:b/>
          <w:bCs/>
        </w:rPr>
        <w:t>HTML y CSS</w:t>
      </w:r>
      <w:r>
        <w:t>: Son los lenguajes básicos utilizados para la estructura y el diseño del sitio web. HTML se ha encargado de definir los elementos y su organización, mientras que CSS ha permitido aplicar estilos, colores y formatos para mejorar la apariencia visual de la página.</w:t>
      </w:r>
    </w:p>
    <w:p w14:paraId="64316A25" w14:textId="77777777" w:rsidR="003D2C74" w:rsidRDefault="00000000">
      <w:pPr>
        <w:numPr>
          <w:ilvl w:val="0"/>
          <w:numId w:val="5"/>
        </w:numPr>
      </w:pPr>
      <w:r>
        <w:rPr>
          <w:b/>
          <w:bCs/>
        </w:rPr>
        <w:t>Bootstrap</w:t>
      </w:r>
      <w:r>
        <w:t xml:space="preserve">: Es un </w:t>
      </w:r>
      <w:proofErr w:type="spellStart"/>
      <w:r>
        <w:t>framework</w:t>
      </w:r>
      <w:proofErr w:type="spellEnd"/>
      <w:r>
        <w:t xml:space="preserve"> de CSS que hemos empleado para mejorar el diseño y hacerlo más responsivo. Gracias a Bootstrap, la web se adapta a distintos dispositivos, garantizando una buena experiencia de usuario tanto en computadoras como en teléfonos móviles y </w:t>
      </w:r>
      <w:proofErr w:type="spellStart"/>
      <w:r>
        <w:t>tablets</w:t>
      </w:r>
      <w:proofErr w:type="spellEnd"/>
      <w:r>
        <w:t>.</w:t>
      </w:r>
    </w:p>
    <w:p w14:paraId="56C203E7" w14:textId="77777777" w:rsidR="003D2C74" w:rsidRDefault="00000000">
      <w:pPr>
        <w:numPr>
          <w:ilvl w:val="0"/>
          <w:numId w:val="5"/>
        </w:numPr>
      </w:pPr>
      <w:proofErr w:type="spellStart"/>
      <w:r>
        <w:rPr>
          <w:b/>
          <w:bCs/>
        </w:rPr>
        <w:t>Symfony</w:t>
      </w:r>
      <w:proofErr w:type="spellEnd"/>
      <w:r>
        <w:t xml:space="preserve">: Es el </w:t>
      </w:r>
      <w:proofErr w:type="spellStart"/>
      <w:r>
        <w:t>framework</w:t>
      </w:r>
      <w:proofErr w:type="spellEnd"/>
      <w:r>
        <w:t xml:space="preserve"> de PHP que hemos utilizado en el </w:t>
      </w:r>
      <w:proofErr w:type="spellStart"/>
      <w:r>
        <w:t>backend</w:t>
      </w:r>
      <w:proofErr w:type="spellEnd"/>
      <w:r>
        <w:t xml:space="preserve"> del proyecto. </w:t>
      </w:r>
      <w:proofErr w:type="spellStart"/>
      <w:r>
        <w:t>Symfony</w:t>
      </w:r>
      <w:proofErr w:type="spellEnd"/>
      <w:r>
        <w:t xml:space="preserve"> nos ha permitido gestionar la lógica de negocio, conectar con la base de datos y ofrecer una estructura organizada para el desarrollo de la aplicación. También ha facilitado la implementación de rutas, controladores y seguridad en la web.</w:t>
      </w:r>
    </w:p>
    <w:p w14:paraId="6C1C956C" w14:textId="77777777" w:rsidR="003D2C74" w:rsidRDefault="00000000">
      <w:pPr>
        <w:numPr>
          <w:ilvl w:val="0"/>
          <w:numId w:val="5"/>
        </w:numPr>
      </w:pPr>
      <w:proofErr w:type="spellStart"/>
      <w:r>
        <w:rPr>
          <w:b/>
          <w:bCs/>
        </w:rPr>
        <w:t>Postman</w:t>
      </w:r>
      <w:proofErr w:type="spellEnd"/>
      <w:r>
        <w:t xml:space="preserve">: Es una herramienta que hemos utilizado para probar y validar la API de la aplicación. Con </w:t>
      </w:r>
      <w:proofErr w:type="spellStart"/>
      <w:r>
        <w:t>Postman</w:t>
      </w:r>
      <w:proofErr w:type="spellEnd"/>
      <w:r>
        <w:t xml:space="preserve">, hemos podido verificar el correcto funcionamiento de los </w:t>
      </w:r>
      <w:proofErr w:type="spellStart"/>
      <w:r>
        <w:t>endpoints</w:t>
      </w:r>
      <w:proofErr w:type="spellEnd"/>
      <w:r>
        <w:t xml:space="preserve">, asegurándonos de que las solicitudes de datos entre el </w:t>
      </w:r>
      <w:proofErr w:type="spellStart"/>
      <w:r>
        <w:t>frontend</w:t>
      </w:r>
      <w:proofErr w:type="spellEnd"/>
      <w:r>
        <w:t xml:space="preserve"> y el </w:t>
      </w:r>
      <w:proofErr w:type="spellStart"/>
      <w:r>
        <w:t>backend</w:t>
      </w:r>
      <w:proofErr w:type="spellEnd"/>
      <w:r>
        <w:t xml:space="preserve"> sean precisas y eficientes.</w:t>
      </w:r>
    </w:p>
    <w:p w14:paraId="1F9D4EA4" w14:textId="77777777" w:rsidR="003D2C74" w:rsidRDefault="00000000">
      <w:pPr>
        <w:numPr>
          <w:ilvl w:val="0"/>
          <w:numId w:val="5"/>
        </w:numPr>
      </w:pPr>
      <w:r>
        <w:rPr>
          <w:b/>
          <w:bCs/>
        </w:rPr>
        <w:t>GitHub</w:t>
      </w:r>
      <w:r>
        <w:t>: Ha sido nuestra plataforma de control de versiones y colaboración en equipo. A través de GitHub, hemos gestionado el código del proyecto, manteniendo un historial de cambios y permitiendo que todos los miembros del equipo trabajen de forma organizada y sin conflictos.</w:t>
      </w:r>
    </w:p>
    <w:p w14:paraId="70DEAD89" w14:textId="77777777" w:rsidR="003D2C74" w:rsidRDefault="00000000">
      <w:r>
        <w:br/>
      </w:r>
      <w:r>
        <w:br/>
      </w:r>
      <w:proofErr w:type="spellStart"/>
      <w:r>
        <w:t>Analisis</w:t>
      </w:r>
      <w:proofErr w:type="spellEnd"/>
      <w:r>
        <w:t xml:space="preserve"> de Requisitos</w:t>
      </w:r>
    </w:p>
    <w:p w14:paraId="29B4574F" w14:textId="77777777" w:rsidR="003D2C74" w:rsidRDefault="003D2C74"/>
    <w:p w14:paraId="068632F7" w14:textId="77777777" w:rsidR="003D2C74" w:rsidRDefault="00000000">
      <w:r>
        <w:t xml:space="preserve"> </w:t>
      </w:r>
      <w:r>
        <w:rPr>
          <w:b/>
          <w:bCs/>
        </w:rPr>
        <w:t xml:space="preserve">1. Información general del negocio </w:t>
      </w:r>
    </w:p>
    <w:p w14:paraId="655DE939" w14:textId="77777777" w:rsidR="003D2C74" w:rsidRDefault="00000000">
      <w:pPr>
        <w:numPr>
          <w:ilvl w:val="0"/>
          <w:numId w:val="6"/>
        </w:numPr>
        <w:spacing w:after="160" w:line="276" w:lineRule="auto"/>
      </w:pPr>
      <w:r>
        <w:t xml:space="preserve">¿Cuál es el nombre del gabinete de estética y cuál es su enfoque principal (tratamientos, productos, servicios, etc.)? </w:t>
      </w:r>
    </w:p>
    <w:p w14:paraId="5EC91216" w14:textId="77777777" w:rsidR="003D2C74" w:rsidRDefault="00000000">
      <w:r>
        <w:t>Nombre: Alicia Estética</w:t>
      </w:r>
    </w:p>
    <w:p w14:paraId="62C7C2C9" w14:textId="77777777" w:rsidR="003D2C74" w:rsidRDefault="00000000">
      <w:r>
        <w:t xml:space="preserve">Productos: Servicios estéticos (laser, depilación, uñas, </w:t>
      </w:r>
      <w:proofErr w:type="spellStart"/>
      <w:r>
        <w:t>etc</w:t>
      </w:r>
      <w:proofErr w:type="spellEnd"/>
      <w:r>
        <w:t>)</w:t>
      </w:r>
    </w:p>
    <w:p w14:paraId="24888F55" w14:textId="77777777" w:rsidR="003D2C74" w:rsidRDefault="00000000">
      <w:pPr>
        <w:numPr>
          <w:ilvl w:val="0"/>
          <w:numId w:val="6"/>
        </w:numPr>
        <w:spacing w:after="160" w:line="276" w:lineRule="auto"/>
      </w:pPr>
      <w:r>
        <w:t xml:space="preserve">¿Cuántos empleados tienen y cuál es su rol en el negocio? </w:t>
      </w:r>
    </w:p>
    <w:p w14:paraId="25EF8274" w14:textId="77777777" w:rsidR="003D2C74" w:rsidRDefault="00000000">
      <w:r>
        <w:lastRenderedPageBreak/>
        <w:t>Tiene 4 empleadas, 1 empleada solo hace uñas, las otras tres hacen todo lo otro, la jefa es una de esas 3 y hace lo mismo que las otras.</w:t>
      </w:r>
    </w:p>
    <w:p w14:paraId="706C560F" w14:textId="77777777" w:rsidR="003D2C74" w:rsidRDefault="00000000">
      <w:pPr>
        <w:numPr>
          <w:ilvl w:val="0"/>
          <w:numId w:val="6"/>
        </w:numPr>
        <w:spacing w:after="160" w:line="276" w:lineRule="auto"/>
      </w:pPr>
      <w:r>
        <w:t xml:space="preserve">¿Cómo interactúan actualmente los clientes con el gabinete (reservas, consultas, pagos, etc.)? </w:t>
      </w:r>
    </w:p>
    <w:p w14:paraId="072E66F4" w14:textId="77777777" w:rsidR="003D2C74" w:rsidRDefault="00000000">
      <w:r>
        <w:t>Se reserva o por teléfono o presencialmente en el local.</w:t>
      </w:r>
    </w:p>
    <w:p w14:paraId="1A304887" w14:textId="77777777" w:rsidR="003D2C74" w:rsidRDefault="00000000">
      <w:pPr>
        <w:numPr>
          <w:ilvl w:val="0"/>
          <w:numId w:val="6"/>
        </w:numPr>
        <w:spacing w:after="160" w:line="276" w:lineRule="auto"/>
      </w:pPr>
      <w:r>
        <w:t xml:space="preserve">¿Qué canales utilizan actualmente para promocionarse (redes sociales, boca a boca, etc.)? </w:t>
      </w:r>
    </w:p>
    <w:p w14:paraId="495B2B20" w14:textId="77777777" w:rsidR="003D2C74" w:rsidRDefault="00000000">
      <w:r>
        <w:t>Tienen redes sociales (Facebook e Instagram), pero mayoritariamente es boca a boca.</w:t>
      </w:r>
    </w:p>
    <w:p w14:paraId="49923A6C" w14:textId="77777777" w:rsidR="003D2C74" w:rsidRDefault="003D2C74"/>
    <w:p w14:paraId="09D82C3C" w14:textId="77777777" w:rsidR="003D2C74" w:rsidRDefault="00000000">
      <w:r>
        <w:rPr>
          <w:b/>
          <w:bCs/>
        </w:rPr>
        <w:t xml:space="preserve">2. Identificación de problemas y necesidades actuales </w:t>
      </w:r>
    </w:p>
    <w:p w14:paraId="4525BBF5" w14:textId="77777777" w:rsidR="003D2C74" w:rsidRDefault="00000000">
      <w:pPr>
        <w:numPr>
          <w:ilvl w:val="0"/>
          <w:numId w:val="7"/>
        </w:numPr>
        <w:spacing w:after="160" w:line="276" w:lineRule="auto"/>
      </w:pPr>
      <w:r>
        <w:t xml:space="preserve">¿Qué problemas enfrentan actualmente en la gestión de su negocio? </w:t>
      </w:r>
    </w:p>
    <w:p w14:paraId="53A88EC1" w14:textId="77777777" w:rsidR="003D2C74" w:rsidRDefault="00000000">
      <w:r>
        <w:t>Falta de gente joven por no tener página web.</w:t>
      </w:r>
    </w:p>
    <w:p w14:paraId="04795969" w14:textId="77777777" w:rsidR="003D2C74" w:rsidRDefault="00000000">
      <w:pPr>
        <w:numPr>
          <w:ilvl w:val="0"/>
          <w:numId w:val="7"/>
        </w:numPr>
        <w:spacing w:after="160" w:line="276" w:lineRule="auto"/>
      </w:pPr>
      <w:r>
        <w:t xml:space="preserve">¿Qué aspectos les gustaría mejorar con la nueva aplicación web? </w:t>
      </w:r>
    </w:p>
    <w:p w14:paraId="3E67B5B6" w14:textId="77777777" w:rsidR="003D2C74" w:rsidRDefault="00000000">
      <w:r>
        <w:t>Poder llegar a que más gente conozca el gabinete.</w:t>
      </w:r>
    </w:p>
    <w:p w14:paraId="2BB2D32C" w14:textId="77777777" w:rsidR="003D2C74" w:rsidRDefault="00000000">
      <w:pPr>
        <w:numPr>
          <w:ilvl w:val="1"/>
          <w:numId w:val="7"/>
        </w:numPr>
        <w:spacing w:after="160" w:line="276" w:lineRule="auto"/>
      </w:pPr>
      <w:r>
        <w:t xml:space="preserve">¿Utilizan algún software o sistema para gestionar reservas, clientes, inventario o finanzas? Si es así, ¿qué ventajas y desventajas tiene el sistema actual? </w:t>
      </w:r>
    </w:p>
    <w:p w14:paraId="065C007A" w14:textId="77777777" w:rsidR="003D2C74" w:rsidRDefault="00000000">
      <w:pPr>
        <w:numPr>
          <w:ilvl w:val="1"/>
          <w:numId w:val="7"/>
        </w:numPr>
        <w:spacing w:after="160" w:line="276" w:lineRule="auto"/>
      </w:pPr>
      <w:r>
        <w:t>No utilizan ningún software, tienen una agenda cada una.</w:t>
      </w:r>
    </w:p>
    <w:p w14:paraId="128AF25C" w14:textId="77777777" w:rsidR="003D2C74" w:rsidRDefault="00000000">
      <w:pPr>
        <w:numPr>
          <w:ilvl w:val="1"/>
          <w:numId w:val="7"/>
        </w:numPr>
        <w:spacing w:after="160" w:line="276" w:lineRule="auto"/>
      </w:pPr>
      <w:r>
        <w:t>Las desventajas son que si les pasa algo a las agendas pierden toda la información</w:t>
      </w:r>
    </w:p>
    <w:p w14:paraId="77806313" w14:textId="77777777" w:rsidR="003D2C74" w:rsidRDefault="00000000">
      <w:pPr>
        <w:numPr>
          <w:ilvl w:val="1"/>
          <w:numId w:val="7"/>
        </w:numPr>
        <w:spacing w:after="160" w:line="276" w:lineRule="auto"/>
      </w:pPr>
      <w:r>
        <w:t xml:space="preserve">¿Cómo recopilan y almacenan los datos de sus clientes actualmente? </w:t>
      </w:r>
    </w:p>
    <w:p w14:paraId="1365BDD3" w14:textId="77777777" w:rsidR="003D2C74" w:rsidRDefault="00000000">
      <w:r>
        <w:t>En las agendas, aunque mayoritariamente conocen a sus clientes.</w:t>
      </w:r>
    </w:p>
    <w:p w14:paraId="41300D1C" w14:textId="77777777" w:rsidR="003D2C74" w:rsidRDefault="003D2C74"/>
    <w:p w14:paraId="6B73D39F" w14:textId="77777777" w:rsidR="003D2C74" w:rsidRDefault="003D2C74"/>
    <w:p w14:paraId="558A5C8B" w14:textId="77777777" w:rsidR="003D2C74" w:rsidRDefault="003D2C74"/>
    <w:p w14:paraId="380D1BFC" w14:textId="77777777" w:rsidR="003D2C74" w:rsidRDefault="00000000">
      <w:r>
        <w:rPr>
          <w:b/>
          <w:bCs/>
        </w:rPr>
        <w:t xml:space="preserve">3. Funcionalidades deseadas </w:t>
      </w:r>
    </w:p>
    <w:p w14:paraId="69F76411" w14:textId="77777777" w:rsidR="003D2C74" w:rsidRDefault="00000000">
      <w:pPr>
        <w:numPr>
          <w:ilvl w:val="1"/>
          <w:numId w:val="8"/>
        </w:numPr>
        <w:spacing w:after="160" w:line="276" w:lineRule="auto"/>
      </w:pPr>
      <w:r>
        <w:t xml:space="preserve">¿Qué funciones consideran imprescindibles en la aplicación web? </w:t>
      </w:r>
      <w:r>
        <w:rPr>
          <w:b/>
          <w:bCs/>
        </w:rPr>
        <w:t>Por ejemplo</w:t>
      </w:r>
      <w:r>
        <w:t xml:space="preserve">: gestión de citas, registro de clientes. </w:t>
      </w:r>
    </w:p>
    <w:p w14:paraId="52C6D1FE" w14:textId="77777777" w:rsidR="003D2C74" w:rsidRDefault="00000000">
      <w:r>
        <w:t>La gestión de citas es necesaria.</w:t>
      </w:r>
    </w:p>
    <w:p w14:paraId="3072D3BE" w14:textId="77777777" w:rsidR="003D2C74" w:rsidRDefault="00000000">
      <w:pPr>
        <w:numPr>
          <w:ilvl w:val="1"/>
          <w:numId w:val="8"/>
        </w:numPr>
        <w:spacing w:after="160" w:line="276" w:lineRule="auto"/>
      </w:pPr>
      <w:r>
        <w:lastRenderedPageBreak/>
        <w:t xml:space="preserve">¿Quieren que los clientes puedan reservar citas en línea? Si es así, ¿necesitan un sistema de confirmación y recordatorio automático? </w:t>
      </w:r>
    </w:p>
    <w:p w14:paraId="4031EB07" w14:textId="77777777" w:rsidR="003D2C74" w:rsidRDefault="00000000">
      <w:r>
        <w:t xml:space="preserve">Si que lo quieres y </w:t>
      </w:r>
      <w:proofErr w:type="spellStart"/>
      <w:r>
        <w:t>si</w:t>
      </w:r>
      <w:proofErr w:type="spellEnd"/>
      <w:r>
        <w:t xml:space="preserve"> que les hace falta un sistema de confirmación.</w:t>
      </w:r>
    </w:p>
    <w:p w14:paraId="56123E90" w14:textId="77777777" w:rsidR="003D2C74" w:rsidRDefault="00000000">
      <w:pPr>
        <w:numPr>
          <w:ilvl w:val="1"/>
          <w:numId w:val="8"/>
        </w:numPr>
        <w:spacing w:after="160" w:line="276" w:lineRule="auto"/>
      </w:pPr>
      <w:r>
        <w:t xml:space="preserve">¿Desean integrar un catálogo de servicios y precios en la aplicación? </w:t>
      </w:r>
    </w:p>
    <w:p w14:paraId="14F6FE0C" w14:textId="77777777" w:rsidR="003D2C74" w:rsidRDefault="00000000">
      <w:r>
        <w:t>Si que lo desean.</w:t>
      </w:r>
    </w:p>
    <w:p w14:paraId="627CBCC4" w14:textId="77777777" w:rsidR="003D2C74" w:rsidRDefault="00000000">
      <w:r>
        <w:rPr>
          <w:b/>
          <w:bCs/>
        </w:rPr>
        <w:t xml:space="preserve">4. Usuarios y roles </w:t>
      </w:r>
    </w:p>
    <w:p w14:paraId="6662A40F" w14:textId="77777777" w:rsidR="003D2C74" w:rsidRDefault="00000000">
      <w:pPr>
        <w:numPr>
          <w:ilvl w:val="1"/>
          <w:numId w:val="9"/>
        </w:numPr>
        <w:spacing w:after="160" w:line="276" w:lineRule="auto"/>
      </w:pPr>
      <w:r>
        <w:t xml:space="preserve">¿Quiénes serán los usuarios principales de la aplicación? </w:t>
      </w:r>
      <w:r>
        <w:rPr>
          <w:b/>
          <w:bCs/>
        </w:rPr>
        <w:t>Por ejemplo</w:t>
      </w:r>
      <w:r>
        <w:t xml:space="preserve">: clientes, recepcionistas, esteticistas, administradores. </w:t>
      </w:r>
    </w:p>
    <w:p w14:paraId="713CD320" w14:textId="77777777" w:rsidR="003D2C74" w:rsidRDefault="00000000">
      <w:r>
        <w:t>Los clientes y las empleadas del gabinete.</w:t>
      </w:r>
    </w:p>
    <w:p w14:paraId="457C603F" w14:textId="77777777" w:rsidR="003D2C74" w:rsidRDefault="00000000">
      <w:pPr>
        <w:numPr>
          <w:ilvl w:val="1"/>
          <w:numId w:val="9"/>
        </w:numPr>
        <w:spacing w:after="160" w:line="276" w:lineRule="auto"/>
      </w:pPr>
      <w:r>
        <w:t xml:space="preserve">¿Qué permisos o roles específicos deberían tener estos usuarios? </w:t>
      </w:r>
      <w:r>
        <w:rPr>
          <w:b/>
          <w:bCs/>
        </w:rPr>
        <w:t>Por ejemplo</w:t>
      </w:r>
      <w:r>
        <w:t xml:space="preserve">: un administrador puede ver informes, pero un esteticista solo puede gestionar citas. </w:t>
      </w:r>
    </w:p>
    <w:p w14:paraId="4F8520D6" w14:textId="77777777" w:rsidR="003D2C74" w:rsidRDefault="00000000">
      <w:r>
        <w:t>Los empleados pueden organizar las citas y ver a los clientes.</w:t>
      </w:r>
    </w:p>
    <w:p w14:paraId="41498450" w14:textId="77777777" w:rsidR="003D2C74" w:rsidRDefault="00000000">
      <w:r>
        <w:t>Los clientes solo pueden reservar o cancelar su reserva.</w:t>
      </w:r>
    </w:p>
    <w:p w14:paraId="3C65D159" w14:textId="77777777" w:rsidR="003D2C74" w:rsidRDefault="00000000">
      <w:r>
        <w:rPr>
          <w:b/>
          <w:bCs/>
        </w:rPr>
        <w:t xml:space="preserve">5. Diseño y experiencia de usuario </w:t>
      </w:r>
    </w:p>
    <w:p w14:paraId="291D0678" w14:textId="77777777" w:rsidR="003D2C74" w:rsidRDefault="00000000">
      <w:pPr>
        <w:numPr>
          <w:ilvl w:val="0"/>
          <w:numId w:val="10"/>
        </w:numPr>
        <w:spacing w:after="160" w:line="276" w:lineRule="auto"/>
      </w:pPr>
      <w:r>
        <w:t xml:space="preserve">¿Cómo imaginan el diseño de la aplicación? ¿Hay algún estilo o esquema de colores que prefieran? </w:t>
      </w:r>
    </w:p>
    <w:p w14:paraId="598DF9D7" w14:textId="77777777" w:rsidR="003D2C74" w:rsidRDefault="00000000">
      <w:r>
        <w:t>No tienen un estilo concreto, tienen un logo de color marrón el cual nos han dicho que se puede cambiar</w:t>
      </w:r>
    </w:p>
    <w:p w14:paraId="36B69B8D" w14:textId="77777777" w:rsidR="003D2C74" w:rsidRDefault="003D2C74"/>
    <w:p w14:paraId="167A4006" w14:textId="77777777" w:rsidR="003D2C74" w:rsidRDefault="00000000">
      <w:pPr>
        <w:numPr>
          <w:ilvl w:val="0"/>
          <w:numId w:val="10"/>
        </w:numPr>
        <w:spacing w:after="160" w:line="276" w:lineRule="auto"/>
      </w:pPr>
      <w:r>
        <w:t xml:space="preserve">¿Prefieren que la aplicación sea minimalista o rica en detalles visuales? </w:t>
      </w:r>
    </w:p>
    <w:p w14:paraId="6AF6EAD0" w14:textId="77777777" w:rsidR="003D2C74" w:rsidRDefault="00000000">
      <w:r>
        <w:t>Un punto intermedio entre los dos.</w:t>
      </w:r>
    </w:p>
    <w:p w14:paraId="1D9B1617" w14:textId="77777777" w:rsidR="003D2C74" w:rsidRDefault="003D2C74"/>
    <w:p w14:paraId="61AB32D1" w14:textId="77777777" w:rsidR="003D2C74" w:rsidRDefault="00000000">
      <w:pPr>
        <w:numPr>
          <w:ilvl w:val="0"/>
          <w:numId w:val="10"/>
        </w:numPr>
        <w:spacing w:after="160" w:line="276" w:lineRule="auto"/>
      </w:pPr>
      <w:r>
        <w:t xml:space="preserve">¿Necesitan una versión móvil o responsive para facilitar su uso en dispositivos pequeños? </w:t>
      </w:r>
    </w:p>
    <w:p w14:paraId="7FC95A2F" w14:textId="77777777" w:rsidR="003D2C74" w:rsidRDefault="00000000">
      <w:r>
        <w:t>Si</w:t>
      </w:r>
    </w:p>
    <w:p w14:paraId="6A95AA3E" w14:textId="77777777" w:rsidR="003D2C74" w:rsidRDefault="003D2C74"/>
    <w:p w14:paraId="0AB0FF64" w14:textId="77777777" w:rsidR="003D2C74" w:rsidRDefault="00000000">
      <w:r>
        <w:rPr>
          <w:b/>
          <w:bCs/>
        </w:rPr>
        <w:t xml:space="preserve">6. Escalabilidad y mantenimiento </w:t>
      </w:r>
    </w:p>
    <w:p w14:paraId="43426443" w14:textId="77777777" w:rsidR="003D2C74" w:rsidRDefault="00000000">
      <w:pPr>
        <w:numPr>
          <w:ilvl w:val="0"/>
          <w:numId w:val="11"/>
        </w:numPr>
        <w:spacing w:after="160" w:line="276" w:lineRule="auto"/>
      </w:pPr>
      <w:r>
        <w:t xml:space="preserve">¿Planean ampliar sus servicios en el futuro (nuevas sucursales, servicios adicionales, etc.)? </w:t>
      </w:r>
    </w:p>
    <w:p w14:paraId="650D3C5F" w14:textId="77777777" w:rsidR="003D2C74" w:rsidRDefault="00000000">
      <w:r>
        <w:lastRenderedPageBreak/>
        <w:t>No tienen pensado crear nuevas sucursales en el futuro, únicamente contar con la clínica estética que ya tienen y en cuanto a los servicios tampoco tienen pensado añadir ninguno adicional ya que les funciona bien los que ya tienen</w:t>
      </w:r>
    </w:p>
    <w:p w14:paraId="47D20724" w14:textId="77777777" w:rsidR="003D2C74" w:rsidRDefault="00000000">
      <w:r>
        <w:br/>
      </w:r>
      <w:r>
        <w:br/>
      </w:r>
    </w:p>
    <w:p w14:paraId="5F68C8DE" w14:textId="77777777" w:rsidR="003D2C74" w:rsidRDefault="00000000">
      <w:r>
        <w:br/>
      </w:r>
    </w:p>
    <w:p w14:paraId="51EECFDA" w14:textId="77777777" w:rsidR="003D2C74" w:rsidRDefault="003D2C74"/>
    <w:p w14:paraId="51A8CAEA" w14:textId="77777777" w:rsidR="003D2C74" w:rsidRDefault="003D2C74">
      <w:pPr>
        <w:pStyle w:val="Ttulo2"/>
      </w:pPr>
    </w:p>
    <w:sectPr w:rsidR="003D2C7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F4D72" w14:textId="77777777" w:rsidR="00033857" w:rsidRDefault="00033857">
      <w:r>
        <w:separator/>
      </w:r>
    </w:p>
  </w:endnote>
  <w:endnote w:type="continuationSeparator" w:id="0">
    <w:p w14:paraId="7548B3F0" w14:textId="77777777" w:rsidR="00033857" w:rsidRDefault="0003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25A86" w14:textId="77777777" w:rsidR="00033857" w:rsidRDefault="00033857">
      <w:r>
        <w:separator/>
      </w:r>
    </w:p>
  </w:footnote>
  <w:footnote w:type="continuationSeparator" w:id="0">
    <w:p w14:paraId="074419FD" w14:textId="77777777" w:rsidR="00033857" w:rsidRDefault="0003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66A"/>
    <w:multiLevelType w:val="multilevel"/>
    <w:tmpl w:val="1740773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DC68E7"/>
    <w:multiLevelType w:val="multilevel"/>
    <w:tmpl w:val="89FCED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40500085"/>
    <w:multiLevelType w:val="multilevel"/>
    <w:tmpl w:val="194E101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2A31E7"/>
    <w:multiLevelType w:val="multilevel"/>
    <w:tmpl w:val="686A2E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505A5A42"/>
    <w:multiLevelType w:val="multilevel"/>
    <w:tmpl w:val="E1D09C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52375030"/>
    <w:multiLevelType w:val="multilevel"/>
    <w:tmpl w:val="26FAD1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524C794A"/>
    <w:multiLevelType w:val="multilevel"/>
    <w:tmpl w:val="9716D4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56C631C5"/>
    <w:multiLevelType w:val="multilevel"/>
    <w:tmpl w:val="2FA06F80"/>
    <w:lvl w:ilvl="0">
      <w:numFmt w:val="bullet"/>
      <w:lvlText w:val="•"/>
      <w:lvlJc w:val="left"/>
    </w:lvl>
    <w:lvl w:ilv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14302B"/>
    <w:multiLevelType w:val="multilevel"/>
    <w:tmpl w:val="3B7EA59A"/>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ED33BE"/>
    <w:multiLevelType w:val="multilevel"/>
    <w:tmpl w:val="61F6A272"/>
    <w:lvl w:ilvl="0">
      <w:numFmt w:val="bullet"/>
      <w:lvlText w:val="•"/>
      <w:lvlJc w:val="left"/>
    </w:lvl>
    <w:lvl w:ilv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1B5585"/>
    <w:multiLevelType w:val="multilevel"/>
    <w:tmpl w:val="254667C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6502028">
    <w:abstractNumId w:val="3"/>
  </w:num>
  <w:num w:numId="2" w16cid:durableId="1436898144">
    <w:abstractNumId w:val="1"/>
  </w:num>
  <w:num w:numId="3" w16cid:durableId="1153719145">
    <w:abstractNumId w:val="6"/>
  </w:num>
  <w:num w:numId="4" w16cid:durableId="732392037">
    <w:abstractNumId w:val="4"/>
  </w:num>
  <w:num w:numId="5" w16cid:durableId="2015259193">
    <w:abstractNumId w:val="5"/>
  </w:num>
  <w:num w:numId="6" w16cid:durableId="1114249082">
    <w:abstractNumId w:val="10"/>
  </w:num>
  <w:num w:numId="7" w16cid:durableId="894705987">
    <w:abstractNumId w:val="0"/>
  </w:num>
  <w:num w:numId="8" w16cid:durableId="1968387921">
    <w:abstractNumId w:val="7"/>
  </w:num>
  <w:num w:numId="9" w16cid:durableId="1287664107">
    <w:abstractNumId w:val="9"/>
  </w:num>
  <w:num w:numId="10" w16cid:durableId="929462748">
    <w:abstractNumId w:val="2"/>
  </w:num>
  <w:num w:numId="11" w16cid:durableId="1006442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2C74"/>
    <w:rsid w:val="00033857"/>
    <w:rsid w:val="003D2C74"/>
    <w:rsid w:val="007C0C4C"/>
    <w:rsid w:val="00ED73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BF08"/>
  <w15:docId w15:val="{D00DE3B7-2100-4125-9198-BDCB5CF3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s-E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sz w:val="28"/>
    </w:rPr>
  </w:style>
  <w:style w:type="paragraph" w:styleId="Ttulo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Arial" w:eastAsia="Yu Gothic Light" w:hAnsi="Arial" w:cs="Times New Roman"/>
      <w:sz w:val="36"/>
      <w:szCs w:val="32"/>
    </w:rPr>
  </w:style>
  <w:style w:type="paragraph" w:styleId="Ttulo3">
    <w:name w:val="heading 3"/>
    <w:basedOn w:val="Normal"/>
    <w:next w:val="Normal"/>
    <w:uiPriority w:val="9"/>
    <w:semiHidden/>
    <w:unhideWhenUsed/>
    <w:qFormat/>
    <w:pPr>
      <w:keepNext/>
      <w:keepLines/>
      <w:spacing w:before="160" w:after="80"/>
      <w:outlineLvl w:val="2"/>
    </w:pPr>
    <w:rPr>
      <w:rFonts w:eastAsia="Yu Gothic Light" w:cs="Times New Roman"/>
      <w:color w:val="0F4761"/>
      <w:szCs w:val="28"/>
    </w:rPr>
  </w:style>
  <w:style w:type="paragraph" w:styleId="Ttulo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Ttulo6">
    <w:name w:val="heading 6"/>
    <w:basedOn w:val="Normal"/>
    <w:next w:val="Normal"/>
    <w:uiPriority w:val="9"/>
    <w:semiHidden/>
    <w:unhideWhenUsed/>
    <w:qFormat/>
    <w:pPr>
      <w:keepNext/>
      <w:keepLines/>
      <w:spacing w:before="40"/>
      <w:outlineLvl w:val="5"/>
    </w:pPr>
    <w:rPr>
      <w:rFonts w:eastAsia="Yu Gothic Light" w:cs="Times New Roman"/>
      <w:i/>
      <w:iCs/>
      <w:color w:val="595959"/>
    </w:rPr>
  </w:style>
  <w:style w:type="paragraph" w:styleId="Ttulo7">
    <w:name w:val="heading 7"/>
    <w:basedOn w:val="Normal"/>
    <w:next w:val="Normal"/>
    <w:pPr>
      <w:keepNext/>
      <w:keepLines/>
      <w:spacing w:before="40"/>
      <w:outlineLvl w:val="6"/>
    </w:pPr>
    <w:rPr>
      <w:rFonts w:eastAsia="Yu Gothic Light" w:cs="Times New Roman"/>
      <w:color w:val="595959"/>
    </w:rPr>
  </w:style>
  <w:style w:type="paragraph" w:styleId="Ttulo8">
    <w:name w:val="heading 8"/>
    <w:basedOn w:val="Normal"/>
    <w:next w:val="Normal"/>
    <w:pPr>
      <w:keepNext/>
      <w:keepLines/>
      <w:outlineLvl w:val="7"/>
    </w:pPr>
    <w:rPr>
      <w:rFonts w:eastAsia="Yu Gothic Light" w:cs="Times New Roman"/>
      <w:i/>
      <w:iCs/>
      <w:color w:val="272727"/>
    </w:rPr>
  </w:style>
  <w:style w:type="paragraph" w:styleId="Ttulo9">
    <w:name w:val="heading 9"/>
    <w:basedOn w:val="Normal"/>
    <w:next w:val="Normal"/>
    <w:pPr>
      <w:keepNext/>
      <w:keepLines/>
      <w:outlineLvl w:val="8"/>
    </w:pPr>
    <w:rPr>
      <w:rFonts w:eastAsia="Yu Gothic Light" w:cs="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Yu Gothic Light" w:hAnsi="Aptos Display" w:cs="Times New Roman"/>
      <w:color w:val="0F4761"/>
      <w:sz w:val="40"/>
      <w:szCs w:val="40"/>
    </w:rPr>
  </w:style>
  <w:style w:type="character" w:customStyle="1" w:styleId="Ttulo2Car">
    <w:name w:val="Título 2 Car"/>
    <w:basedOn w:val="Fuentedeprrafopredeter"/>
    <w:rPr>
      <w:rFonts w:ascii="Arial" w:eastAsia="Yu Gothic Light" w:hAnsi="Arial" w:cs="Times New Roman"/>
      <w:color w:val="000000"/>
      <w:sz w:val="36"/>
      <w:szCs w:val="32"/>
    </w:rPr>
  </w:style>
  <w:style w:type="character" w:customStyle="1" w:styleId="Ttulo3Car">
    <w:name w:val="Título 3 Car"/>
    <w:basedOn w:val="Fuentedeprrafopredeter"/>
    <w:rPr>
      <w:rFonts w:eastAsia="Yu Gothic Light" w:cs="Times New Roman"/>
      <w:color w:val="0F4761"/>
      <w:sz w:val="28"/>
      <w:szCs w:val="28"/>
    </w:rPr>
  </w:style>
  <w:style w:type="character" w:customStyle="1" w:styleId="Ttulo4Car">
    <w:name w:val="Título 4 Car"/>
    <w:basedOn w:val="Fuentedeprrafopredeter"/>
    <w:rPr>
      <w:rFonts w:eastAsia="Yu Gothic Light" w:cs="Times New Roman"/>
      <w:i/>
      <w:iCs/>
      <w:color w:val="0F4761"/>
    </w:rPr>
  </w:style>
  <w:style w:type="character" w:customStyle="1" w:styleId="Ttulo5Car">
    <w:name w:val="Título 5 Car"/>
    <w:basedOn w:val="Fuentedeprrafopredeter"/>
    <w:rPr>
      <w:rFonts w:eastAsia="Yu Gothic Light" w:cs="Times New Roman"/>
      <w:color w:val="0F4761"/>
    </w:rPr>
  </w:style>
  <w:style w:type="character" w:customStyle="1" w:styleId="Ttulo6Car">
    <w:name w:val="Título 6 Car"/>
    <w:basedOn w:val="Fuentedeprrafopredeter"/>
    <w:rPr>
      <w:rFonts w:eastAsia="Yu Gothic Light" w:cs="Times New Roman"/>
      <w:i/>
      <w:iCs/>
      <w:color w:val="595959"/>
    </w:rPr>
  </w:style>
  <w:style w:type="character" w:customStyle="1" w:styleId="Ttulo7Car">
    <w:name w:val="Título 7 Car"/>
    <w:basedOn w:val="Fuentedeprrafopredeter"/>
    <w:rPr>
      <w:rFonts w:eastAsia="Yu Gothic Light" w:cs="Times New Roman"/>
      <w:color w:val="595959"/>
    </w:rPr>
  </w:style>
  <w:style w:type="character" w:customStyle="1" w:styleId="Ttulo8Car">
    <w:name w:val="Título 8 Car"/>
    <w:basedOn w:val="Fuentedeprrafopredeter"/>
    <w:rPr>
      <w:rFonts w:eastAsia="Yu Gothic Light" w:cs="Times New Roman"/>
      <w:i/>
      <w:iCs/>
      <w:color w:val="272727"/>
    </w:rPr>
  </w:style>
  <w:style w:type="character" w:customStyle="1" w:styleId="Ttulo9Car">
    <w:name w:val="Título 9 Car"/>
    <w:basedOn w:val="Fuentedeprrafopredeter"/>
    <w:rPr>
      <w:rFonts w:eastAsia="Yu Gothic Light" w:cs="Times New Roman"/>
      <w:color w:val="272727"/>
    </w:rPr>
  </w:style>
  <w:style w:type="paragraph" w:styleId="Ttulo">
    <w:name w:val="Title"/>
    <w:basedOn w:val="Normal"/>
    <w:next w:val="Normal"/>
    <w:uiPriority w:val="10"/>
    <w:qFormat/>
    <w:pPr>
      <w:spacing w:after="80"/>
      <w:contextualSpacing/>
    </w:pPr>
    <w:rPr>
      <w:rFonts w:ascii="Aptos Display" w:eastAsia="Yu Gothic Light" w:hAnsi="Aptos Display" w:cs="Times New Roman"/>
      <w:spacing w:val="-10"/>
      <w:sz w:val="56"/>
      <w:szCs w:val="56"/>
    </w:rPr>
  </w:style>
  <w:style w:type="character" w:customStyle="1" w:styleId="TtuloCar">
    <w:name w:val="Título Car"/>
    <w:basedOn w:val="Fuentedeprrafopredeter"/>
    <w:rPr>
      <w:rFonts w:ascii="Aptos Display" w:eastAsia="Yu Gothic Light" w:hAnsi="Aptos Display" w:cs="Times New Roman"/>
      <w:spacing w:val="-10"/>
      <w:kern w:val="3"/>
      <w:sz w:val="56"/>
      <w:szCs w:val="56"/>
    </w:rPr>
  </w:style>
  <w:style w:type="paragraph" w:styleId="Subttulo">
    <w:name w:val="Subtitle"/>
    <w:basedOn w:val="Normal"/>
    <w:next w:val="Normal"/>
    <w:uiPriority w:val="11"/>
    <w:qFormat/>
    <w:pPr>
      <w:spacing w:after="160"/>
    </w:pPr>
    <w:rPr>
      <w:rFonts w:eastAsia="Yu Gothic Light" w:cs="Times New Roman"/>
      <w:color w:val="595959"/>
      <w:spacing w:val="15"/>
      <w:szCs w:val="28"/>
    </w:rPr>
  </w:style>
  <w:style w:type="character" w:customStyle="1" w:styleId="SubttuloCar">
    <w:name w:val="Subtítulo Car"/>
    <w:basedOn w:val="Fuentedeprrafopredeter"/>
    <w:rPr>
      <w:rFonts w:eastAsia="Yu Gothic Light" w:cs="Times New Roman"/>
      <w:color w:val="595959"/>
      <w:spacing w:val="15"/>
      <w:sz w:val="28"/>
      <w:szCs w:val="28"/>
    </w:rPr>
  </w:style>
  <w:style w:type="paragraph" w:styleId="Cita">
    <w:name w:val="Quote"/>
    <w:basedOn w:val="Normal"/>
    <w:next w:val="Normal"/>
    <w:pPr>
      <w:spacing w:before="160" w:after="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NormalWeb">
    <w:name w:val="Normal (Web)"/>
    <w:basedOn w:val="Normal"/>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1746</Words>
  <Characters>9603</Characters>
  <Application>Microsoft Office Word</Application>
  <DocSecurity>0</DocSecurity>
  <Lines>80</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BORONAT DAVID</dc:creator>
  <dc:description/>
  <cp:lastModifiedBy>Carlos Fernandez</cp:lastModifiedBy>
  <cp:revision>2</cp:revision>
  <dcterms:created xsi:type="dcterms:W3CDTF">2025-02-21T07:50:00Z</dcterms:created>
  <dcterms:modified xsi:type="dcterms:W3CDTF">2025-02-21T07:50:00Z</dcterms:modified>
</cp:coreProperties>
</file>